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  <w:lang w:val="en-ID" w:eastAsia="en-US"/>
        </w:rPr>
        <w:id w:val="-181601998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000000" w:themeColor="text1"/>
              <w:sz w:val="48"/>
              <w:szCs w:val="48"/>
            </w:rPr>
            <w:alias w:val="Title"/>
            <w:tag w:val=""/>
            <w:id w:val="1735040861"/>
            <w:placeholder>
              <w:docPart w:val="0EE05C64739ADB40822130B1151F04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92AC19A" w14:textId="77777777" w:rsidR="008403BB" w:rsidRPr="00950FF1" w:rsidRDefault="007645C0" w:rsidP="007645C0">
              <w:pPr>
                <w:pStyle w:val="NoSpacing"/>
                <w:spacing w:before="1540" w:after="240"/>
                <w:jc w:val="center"/>
                <w:outlineLvl w:val="0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48"/>
                  <w:szCs w:val="48"/>
                </w:rPr>
              </w:pPr>
              <w:r w:rsidRPr="00950FF1"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48"/>
                  <w:szCs w:val="48"/>
                </w:rPr>
                <w:t>Pengantar sistem dan teknologi informasi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52"/>
              <w:szCs w:val="52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851F9C7" w14:textId="77777777" w:rsidR="008403BB" w:rsidRPr="007F5D3A" w:rsidRDefault="007645C0" w:rsidP="007645C0">
              <w:pPr>
                <w:pStyle w:val="NoSpacing"/>
                <w:jc w:val="center"/>
                <w:outlineLvl w:val="0"/>
                <w:rPr>
                  <w:rFonts w:ascii="Times New Roman" w:hAnsi="Times New Roman" w:cs="Times New Roman"/>
                  <w:color w:val="000000" w:themeColor="text1"/>
                  <w:sz w:val="52"/>
                  <w:szCs w:val="52"/>
                </w:rPr>
              </w:pPr>
              <w:proofErr w:type="spellStart"/>
              <w:r>
                <w:rPr>
                  <w:rFonts w:ascii="Times New Roman" w:eastAsiaTheme="majorEastAsia" w:hAnsi="Times New Roman" w:cs="Times New Roman"/>
                  <w:bCs/>
                  <w:color w:val="000000" w:themeColor="text1"/>
                  <w:sz w:val="52"/>
                  <w:szCs w:val="52"/>
                </w:rPr>
                <w:t>Penggolongan</w:t>
              </w:r>
              <w:proofErr w:type="spellEnd"/>
              <w:r>
                <w:rPr>
                  <w:rFonts w:ascii="Times New Roman" w:eastAsiaTheme="majorEastAsia" w:hAnsi="Times New Roman" w:cs="Times New Roman"/>
                  <w:bCs/>
                  <w:color w:val="000000" w:themeColor="text1"/>
                  <w:sz w:val="52"/>
                  <w:szCs w:val="52"/>
                </w:rPr>
                <w:t xml:space="preserve"> </w:t>
              </w:r>
              <w:proofErr w:type="spellStart"/>
              <w:r>
                <w:rPr>
                  <w:rFonts w:ascii="Times New Roman" w:eastAsiaTheme="majorEastAsia" w:hAnsi="Times New Roman" w:cs="Times New Roman"/>
                  <w:bCs/>
                  <w:color w:val="000000" w:themeColor="text1"/>
                  <w:sz w:val="52"/>
                  <w:szCs w:val="52"/>
                </w:rPr>
                <w:t>Komputer</w:t>
              </w:r>
              <w:proofErr w:type="spellEnd"/>
            </w:p>
          </w:sdtContent>
        </w:sdt>
        <w:p w14:paraId="0BE8100D" w14:textId="77777777" w:rsidR="008403BB" w:rsidRPr="007F5D3A" w:rsidRDefault="008403BB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</w:p>
        <w:p w14:paraId="60BC8482" w14:textId="77777777" w:rsidR="008403BB" w:rsidRPr="007F5D3A" w:rsidRDefault="007F5D3A" w:rsidP="008403BB">
          <w:pPr>
            <w:rPr>
              <w:rFonts w:ascii="Times New Roman" w:hAnsi="Times New Roman" w:cs="Times New Roman"/>
              <w:color w:val="000000" w:themeColor="text1"/>
            </w:rPr>
          </w:pPr>
          <w:r w:rsidRPr="007F5D3A">
            <w:rPr>
              <w:rFonts w:ascii="Times New Roman" w:hAnsi="Times New Roman" w:cs="Times New Roman"/>
              <w:noProof/>
              <w:color w:val="000000" w:themeColor="text1"/>
              <w:lang w:val="en-US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96B1AC" wp14:editId="032B1976">
                    <wp:simplePos x="0" y="0"/>
                    <wp:positionH relativeFrom="margin">
                      <wp:posOffset>13335</wp:posOffset>
                    </wp:positionH>
                    <wp:positionV relativeFrom="page">
                      <wp:posOffset>9142730</wp:posOffset>
                    </wp:positionV>
                    <wp:extent cx="6642100" cy="70739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2100" cy="707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F72C2" w14:textId="77777777" w:rsidR="007F5D3A" w:rsidRPr="007F5D3A" w:rsidRDefault="007645C0" w:rsidP="007F5D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Teknik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Informatika</w:t>
                                </w:r>
                                <w:proofErr w:type="spellEnd"/>
                              </w:p>
                              <w:p w14:paraId="5AA26F31" w14:textId="77777777" w:rsidR="007F5D3A" w:rsidRPr="007F5D3A" w:rsidRDefault="007645C0" w:rsidP="007F5D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Fakultas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Teknik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dan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Ilmu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Komputer</w:t>
                                </w:r>
                                <w:proofErr w:type="spellEnd"/>
                              </w:p>
                              <w:p w14:paraId="2490882A" w14:textId="77777777" w:rsidR="007F5D3A" w:rsidRPr="007F5D3A" w:rsidRDefault="007645C0" w:rsidP="007F5D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UNIVERSITAS KOMPUTER INDONESIA</w:t>
                                </w:r>
                              </w:p>
                              <w:p w14:paraId="57C4732C" w14:textId="77777777" w:rsidR="008403BB" w:rsidRPr="008403BB" w:rsidRDefault="007645C0" w:rsidP="007F5D3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96B1A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1.05pt;margin-top:719.9pt;width:523pt;height:55.7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14:paraId="5BBF72C2" w14:textId="77777777" w:rsidR="007F5D3A" w:rsidRPr="007F5D3A" w:rsidRDefault="007645C0" w:rsidP="007F5D3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Teknik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Informatika</w:t>
                          </w:r>
                          <w:proofErr w:type="spellEnd"/>
                        </w:p>
                        <w:p w14:paraId="5AA26F31" w14:textId="77777777" w:rsidR="007F5D3A" w:rsidRPr="007F5D3A" w:rsidRDefault="007645C0" w:rsidP="007F5D3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Fakultas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Teknik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dan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Ilmu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Komputer</w:t>
                          </w:r>
                          <w:proofErr w:type="spellEnd"/>
                        </w:p>
                        <w:p w14:paraId="2490882A" w14:textId="77777777" w:rsidR="007F5D3A" w:rsidRPr="007F5D3A" w:rsidRDefault="007645C0" w:rsidP="007F5D3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UNIVERSITAS KOMPUTER INDONESIA</w:t>
                          </w:r>
                        </w:p>
                        <w:p w14:paraId="57C4732C" w14:textId="77777777" w:rsidR="008403BB" w:rsidRPr="008403BB" w:rsidRDefault="007645C0" w:rsidP="007F5D3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2016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3B345B80" w14:textId="77777777" w:rsidR="008403BB" w:rsidRPr="007F5D3A" w:rsidRDefault="008403BB" w:rsidP="008403BB">
      <w:pPr>
        <w:rPr>
          <w:rFonts w:ascii="Times New Roman" w:hAnsi="Times New Roman" w:cs="Times New Roman"/>
          <w:color w:val="000000" w:themeColor="text1"/>
        </w:rPr>
      </w:pPr>
    </w:p>
    <w:p w14:paraId="62A70308" w14:textId="77777777" w:rsidR="008403BB" w:rsidRPr="007F5D3A" w:rsidRDefault="008403BB" w:rsidP="008403BB">
      <w:pPr>
        <w:rPr>
          <w:rFonts w:ascii="Times New Roman" w:hAnsi="Times New Roman" w:cs="Times New Roman"/>
          <w:color w:val="000000" w:themeColor="text1"/>
        </w:rPr>
      </w:pPr>
    </w:p>
    <w:p w14:paraId="3C2C3953" w14:textId="77777777" w:rsidR="008403BB" w:rsidRPr="007F5D3A" w:rsidRDefault="008403BB" w:rsidP="008403BB">
      <w:pPr>
        <w:rPr>
          <w:rFonts w:ascii="Times New Roman" w:hAnsi="Times New Roman" w:cs="Times New Roman"/>
          <w:color w:val="000000" w:themeColor="text1"/>
        </w:rPr>
      </w:pPr>
    </w:p>
    <w:p w14:paraId="07A002D1" w14:textId="77777777" w:rsidR="008403BB" w:rsidRPr="007F5D3A" w:rsidRDefault="008403BB" w:rsidP="008403BB">
      <w:pPr>
        <w:rPr>
          <w:rFonts w:ascii="Times New Roman" w:hAnsi="Times New Roman" w:cs="Times New Roman"/>
          <w:color w:val="000000" w:themeColor="text1"/>
        </w:rPr>
      </w:pPr>
    </w:p>
    <w:p w14:paraId="2098C15A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F3E60BB" w14:textId="2C2AD0A7" w:rsidR="007F5D3A" w:rsidRDefault="007D58E3" w:rsidP="007D58E3">
      <w:pPr>
        <w:jc w:val="center"/>
        <w:rPr>
          <w:rFonts w:ascii="Times New Roman" w:hAnsi="Times New Roman" w:cs="Times New Roman"/>
          <w:color w:val="000000" w:themeColor="text1"/>
        </w:rPr>
      </w:pPr>
      <w:r w:rsidRPr="00156DC9">
        <w:rPr>
          <w:noProof/>
          <w:lang w:val="en-US" w:eastAsia="ja-JP"/>
        </w:rPr>
        <w:drawing>
          <wp:inline distT="0" distB="0" distL="0" distR="0" wp14:anchorId="0193638C" wp14:editId="0E5EB346">
            <wp:extent cx="1866900" cy="1866900"/>
            <wp:effectExtent l="0" t="0" r="12700" b="12700"/>
            <wp:docPr id="1" name="Picture 1" descr="logo%20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Unik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A0E7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A5695E2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6C0E262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0B996ED" w14:textId="4D0E2786" w:rsidR="007D58E3" w:rsidRDefault="007D58E3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FD81ADD" w14:textId="443F282E" w:rsidR="007D58E3" w:rsidRPr="007D58E3" w:rsidRDefault="007D58E3" w:rsidP="007D58E3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7D58E3">
        <w:rPr>
          <w:rFonts w:ascii="Times New Roman" w:hAnsi="Times New Roman" w:cs="Times New Roman"/>
          <w:b/>
          <w:color w:val="000000" w:themeColor="text1"/>
        </w:rPr>
        <w:t>NIM: 10116122</w:t>
      </w:r>
    </w:p>
    <w:p w14:paraId="2687D690" w14:textId="45F54CB2" w:rsidR="007D58E3" w:rsidRDefault="007D58E3" w:rsidP="007D58E3">
      <w:pPr>
        <w:jc w:val="center"/>
        <w:rPr>
          <w:rFonts w:ascii="Times New Roman" w:hAnsi="Times New Roman" w:cs="Times New Roman"/>
          <w:color w:val="000000" w:themeColor="text1"/>
        </w:rPr>
      </w:pPr>
      <w:r w:rsidRPr="007D58E3">
        <w:rPr>
          <w:rFonts w:ascii="Times New Roman" w:hAnsi="Times New Roman" w:cs="Times New Roman"/>
          <w:b/>
          <w:color w:val="000000" w:themeColor="text1"/>
        </w:rPr>
        <w:t>NAMA: Mochamad Iqbal Dwi Cahyo</w:t>
      </w:r>
    </w:p>
    <w:p w14:paraId="4D7063CA" w14:textId="163E9F00" w:rsidR="00DB5381" w:rsidRPr="00DB5381" w:rsidRDefault="00DB5381" w:rsidP="007A18E3">
      <w:pPr>
        <w:pStyle w:val="Heading3"/>
        <w:numPr>
          <w:ilvl w:val="0"/>
          <w:numId w:val="0"/>
        </w:numPr>
        <w:ind w:left="720"/>
      </w:pPr>
    </w:p>
    <w:sectPr w:rsidR="00DB5381" w:rsidRPr="00DB5381" w:rsidSect="00DB5381">
      <w:pgSz w:w="11900" w:h="16840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91DF4" w14:textId="77777777" w:rsidR="008B0C3F" w:rsidRDefault="008B0C3F" w:rsidP="00A773BA">
      <w:r>
        <w:separator/>
      </w:r>
    </w:p>
  </w:endnote>
  <w:endnote w:type="continuationSeparator" w:id="0">
    <w:p w14:paraId="0979BD37" w14:textId="77777777" w:rsidR="008B0C3F" w:rsidRDefault="008B0C3F" w:rsidP="00A7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0660B" w14:textId="77777777" w:rsidR="008B0C3F" w:rsidRDefault="008B0C3F" w:rsidP="00A773BA">
      <w:r>
        <w:separator/>
      </w:r>
    </w:p>
  </w:footnote>
  <w:footnote w:type="continuationSeparator" w:id="0">
    <w:p w14:paraId="202D45FD" w14:textId="77777777" w:rsidR="008B0C3F" w:rsidRDefault="008B0C3F" w:rsidP="00A77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631"/>
    <w:multiLevelType w:val="multilevel"/>
    <w:tmpl w:val="1BC235DC"/>
    <w:lvl w:ilvl="0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">
    <w:nsid w:val="12E7549A"/>
    <w:multiLevelType w:val="hybridMultilevel"/>
    <w:tmpl w:val="EE385FA0"/>
    <w:lvl w:ilvl="0" w:tplc="7E3C5EC8">
      <w:start w:val="1"/>
      <w:numFmt w:val="decimal"/>
      <w:lvlText w:val="BAB %1."/>
      <w:lvlJc w:val="center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36004"/>
    <w:multiLevelType w:val="hybridMultilevel"/>
    <w:tmpl w:val="6932FEEC"/>
    <w:lvl w:ilvl="0" w:tplc="4E08EE86">
      <w:start w:val="1"/>
      <w:numFmt w:val="decimal"/>
      <w:lvlText w:val="BAB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2AF"/>
    <w:multiLevelType w:val="hybridMultilevel"/>
    <w:tmpl w:val="7A1C1744"/>
    <w:lvl w:ilvl="0" w:tplc="B3C07EE4">
      <w:start w:val="1"/>
      <w:numFmt w:val="decimal"/>
      <w:pStyle w:val="Heading2-Bab2"/>
      <w:lvlText w:val="2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pStyle w:val="Heading2-Bab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B36CF"/>
    <w:multiLevelType w:val="multilevel"/>
    <w:tmpl w:val="378A0940"/>
    <w:lvl w:ilvl="0">
      <w:start w:val="1"/>
      <w:numFmt w:val="decimal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66634A7"/>
    <w:multiLevelType w:val="multilevel"/>
    <w:tmpl w:val="5CC69E38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6EE069B"/>
    <w:multiLevelType w:val="multilevel"/>
    <w:tmpl w:val="7C1492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A226F40"/>
    <w:multiLevelType w:val="multilevel"/>
    <w:tmpl w:val="9A58C4CA"/>
    <w:lvl w:ilvl="0">
      <w:start w:val="1"/>
      <w:numFmt w:val="decimal"/>
      <w:lvlText w:val="BAB %1."/>
      <w:lvlJc w:val="center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91062"/>
    <w:multiLevelType w:val="multilevel"/>
    <w:tmpl w:val="D6946D20"/>
    <w:lvl w:ilvl="0">
      <w:start w:val="1"/>
      <w:numFmt w:val="decimal"/>
      <w:lvlText w:val="BAB %1.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355"/>
    <w:multiLevelType w:val="hybridMultilevel"/>
    <w:tmpl w:val="C2E67382"/>
    <w:lvl w:ilvl="0" w:tplc="5BC408B8">
      <w:start w:val="1"/>
      <w:numFmt w:val="decimal"/>
      <w:lvlText w:val="BAB %1"/>
      <w:lvlJc w:val="center"/>
      <w:pPr>
        <w:ind w:left="567" w:hanging="20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63B1A"/>
    <w:multiLevelType w:val="multilevel"/>
    <w:tmpl w:val="9C5AD228"/>
    <w:lvl w:ilvl="0">
      <w:start w:val="1"/>
      <w:numFmt w:val="decimal"/>
      <w:lvlText w:val="1.%1.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67"/>
        </w:tabs>
        <w:ind w:left="1667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87"/>
        </w:tabs>
        <w:ind w:left="2387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07"/>
        </w:tabs>
        <w:ind w:left="3107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827"/>
        </w:tabs>
        <w:ind w:left="3827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7"/>
        </w:tabs>
        <w:ind w:left="4547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67"/>
        </w:tabs>
        <w:ind w:left="5267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87"/>
        </w:tabs>
        <w:ind w:left="5987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707"/>
        </w:tabs>
        <w:ind w:left="6707" w:hanging="720"/>
      </w:pPr>
      <w:rPr>
        <w:rFonts w:hint="default"/>
      </w:rPr>
    </w:lvl>
  </w:abstractNum>
  <w:abstractNum w:abstractNumId="11">
    <w:nsid w:val="57116D01"/>
    <w:multiLevelType w:val="hybridMultilevel"/>
    <w:tmpl w:val="D24C2810"/>
    <w:lvl w:ilvl="0" w:tplc="DE20024E">
      <w:start w:val="1"/>
      <w:numFmt w:val="decimal"/>
      <w:pStyle w:val="Heading2-Bab3"/>
      <w:lvlText w:val="3.%1."/>
      <w:lvlJc w:val="center"/>
      <w:pPr>
        <w:ind w:left="567" w:hanging="340"/>
      </w:pPr>
      <w:rPr>
        <w:rFonts w:hint="default"/>
      </w:rPr>
    </w:lvl>
    <w:lvl w:ilvl="1" w:tplc="04090019">
      <w:start w:val="1"/>
      <w:numFmt w:val="lowerLetter"/>
      <w:pStyle w:val="Heading2-Bab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6695F"/>
    <w:multiLevelType w:val="hybridMultilevel"/>
    <w:tmpl w:val="50ECC6F6"/>
    <w:lvl w:ilvl="0" w:tplc="AEE074FE">
      <w:start w:val="1"/>
      <w:numFmt w:val="decimal"/>
      <w:lvlText w:val="1.2.%1."/>
      <w:lvlJc w:val="center"/>
      <w:pPr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57B0C"/>
    <w:multiLevelType w:val="multilevel"/>
    <w:tmpl w:val="346A16FC"/>
    <w:lvl w:ilvl="0">
      <w:start w:val="1"/>
      <w:numFmt w:val="decimal"/>
      <w:lvlText w:val="BAB %1."/>
      <w:lvlJc w:val="righ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C735C"/>
    <w:multiLevelType w:val="hybridMultilevel"/>
    <w:tmpl w:val="B2E69812"/>
    <w:lvl w:ilvl="0" w:tplc="5856457A">
      <w:start w:val="1"/>
      <w:numFmt w:val="decimal"/>
      <w:lvlText w:val="1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A1611"/>
    <w:multiLevelType w:val="multilevel"/>
    <w:tmpl w:val="5D50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9"/>
  </w:num>
  <w:num w:numId="3">
    <w:abstractNumId w:val="11"/>
  </w:num>
  <w:num w:numId="4">
    <w:abstractNumId w:val="12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1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7"/>
  </w:num>
  <w:num w:numId="17">
    <w:abstractNumId w:val="13"/>
  </w:num>
  <w:num w:numId="18">
    <w:abstractNumId w:val="8"/>
  </w:num>
  <w:num w:numId="19">
    <w:abstractNumId w:val="15"/>
  </w:num>
  <w:num w:numId="20">
    <w:abstractNumId w:val="10"/>
  </w:num>
  <w:num w:numId="21">
    <w:abstractNumId w:val="0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C0"/>
    <w:rsid w:val="00067EF4"/>
    <w:rsid w:val="002167B7"/>
    <w:rsid w:val="002907AC"/>
    <w:rsid w:val="002F3667"/>
    <w:rsid w:val="00344552"/>
    <w:rsid w:val="003A25B3"/>
    <w:rsid w:val="007645C0"/>
    <w:rsid w:val="00787F73"/>
    <w:rsid w:val="007A18E3"/>
    <w:rsid w:val="007A4961"/>
    <w:rsid w:val="007D58E3"/>
    <w:rsid w:val="007F5D3A"/>
    <w:rsid w:val="008403BB"/>
    <w:rsid w:val="008B0C3F"/>
    <w:rsid w:val="00950FF1"/>
    <w:rsid w:val="00A773BA"/>
    <w:rsid w:val="00DB5381"/>
    <w:rsid w:val="00F55CD7"/>
    <w:rsid w:val="00F6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98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3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F73"/>
    <w:pPr>
      <w:keepNext/>
      <w:keepLines/>
      <w:numPr>
        <w:numId w:val="12"/>
      </w:numPr>
      <w:spacing w:before="120" w:after="12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5381"/>
    <w:pPr>
      <w:keepNext/>
      <w:keepLines/>
      <w:numPr>
        <w:ilvl w:val="1"/>
        <w:numId w:val="12"/>
      </w:numPr>
      <w:spacing w:before="100" w:beforeAutospacing="1" w:line="276" w:lineRule="auto"/>
      <w:outlineLvl w:val="1"/>
    </w:pPr>
    <w:rPr>
      <w:rFonts w:ascii="Times" w:eastAsiaTheme="majorEastAsia" w:hAnsi="Times" w:cstheme="majorBidi"/>
      <w:b/>
      <w:bCs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5381"/>
    <w:pPr>
      <w:keepNext/>
      <w:keepLines/>
      <w:numPr>
        <w:ilvl w:val="2"/>
        <w:numId w:val="12"/>
      </w:numPr>
      <w:spacing w:before="200" w:line="276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381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381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381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381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381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381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7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381"/>
    <w:rPr>
      <w:rFonts w:ascii="Times" w:eastAsiaTheme="majorEastAsia" w:hAnsi="Times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5CD7"/>
    <w:rPr>
      <w:rFonts w:ascii="Times New Roman" w:eastAsiaTheme="majorEastAsia" w:hAnsi="Times New Roman" w:cstheme="majorBidi"/>
      <w:b/>
      <w:bCs/>
      <w:color w:val="000000" w:themeColor="text1"/>
    </w:rPr>
  </w:style>
  <w:style w:type="paragraph" w:customStyle="1" w:styleId="Style1">
    <w:name w:val="Style1"/>
    <w:basedOn w:val="Heading2"/>
    <w:qFormat/>
    <w:rsid w:val="00F55CD7"/>
    <w:pPr>
      <w:numPr>
        <w:numId w:val="0"/>
      </w:numPr>
    </w:pPr>
  </w:style>
  <w:style w:type="paragraph" w:customStyle="1" w:styleId="Heading2-Bab3">
    <w:name w:val="Heading 2 - Bab 3"/>
    <w:basedOn w:val="Heading2"/>
    <w:qFormat/>
    <w:rsid w:val="00F55CD7"/>
    <w:pPr>
      <w:numPr>
        <w:numId w:val="9"/>
      </w:numPr>
    </w:pPr>
  </w:style>
  <w:style w:type="paragraph" w:customStyle="1" w:styleId="Heading2-Bab2">
    <w:name w:val="Heading 2 - Bab 2"/>
    <w:basedOn w:val="Heading2"/>
    <w:qFormat/>
    <w:rsid w:val="00F55CD7"/>
    <w:pPr>
      <w:numPr>
        <w:numId w:val="10"/>
      </w:numPr>
    </w:pPr>
  </w:style>
  <w:style w:type="paragraph" w:styleId="Footer">
    <w:name w:val="footer"/>
    <w:basedOn w:val="Normal"/>
    <w:link w:val="FooterChar"/>
    <w:uiPriority w:val="99"/>
    <w:unhideWhenUsed/>
    <w:rsid w:val="00A77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3BA"/>
  </w:style>
  <w:style w:type="character" w:styleId="PageNumber">
    <w:name w:val="page number"/>
    <w:basedOn w:val="DefaultParagraphFont"/>
    <w:uiPriority w:val="99"/>
    <w:semiHidden/>
    <w:unhideWhenUsed/>
    <w:rsid w:val="00A773BA"/>
  </w:style>
  <w:style w:type="paragraph" w:styleId="NoSpacing">
    <w:name w:val="No Spacing"/>
    <w:link w:val="NoSpacingChar"/>
    <w:uiPriority w:val="1"/>
    <w:qFormat/>
    <w:rsid w:val="008403BB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403BB"/>
    <w:rPr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B5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381"/>
  </w:style>
  <w:style w:type="character" w:customStyle="1" w:styleId="Heading4Char">
    <w:name w:val="Heading 4 Char"/>
    <w:basedOn w:val="DefaultParagraphFont"/>
    <w:link w:val="Heading4"/>
    <w:uiPriority w:val="9"/>
    <w:semiHidden/>
    <w:rsid w:val="00DB53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3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3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3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3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3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18E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18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ochadwi/Library/Group%20Containers/UBF8T346G9.Office/User%20Content.localized/Templates.localized/UNIKO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FA"/>
    <w:rsid w:val="006F02F1"/>
    <w:rsid w:val="008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05C64739ADB40822130B1151F0418">
    <w:name w:val="0EE05C64739ADB40822130B1151F0418"/>
  </w:style>
  <w:style w:type="paragraph" w:customStyle="1" w:styleId="99C1F46FAF48354B84C81583E0149950">
    <w:name w:val="99C1F46FAF48354B84C81583E0149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FAKU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C74D42-82F8-8F4A-8ABD-8DA332E7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UNIKOM.dotx</Template>
  <TotalTime>9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JUDUL MAKALAH</vt:lpstr>
      <vt:lpstr>Pengantar sistem dan teknologi informasi</vt:lpstr>
      <vt:lpstr>Penggolongan Komputer</vt:lpstr>
      <vt:lpstr>PENDAHULUAN </vt:lpstr>
      <vt:lpstr>    Latar Belakang Masalah</vt:lpstr>
      <vt:lpstr>    Maksud dan Tujuan</vt:lpstr>
      <vt:lpstr>        Maksud</vt:lpstr>
      <vt:lpstr>        Tujuan</vt:lpstr>
      <vt:lpstr>        Analisis dan Pembahasan</vt:lpstr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Pengantar sistem dan teknologi informasi</dc:title>
  <dc:subject>Penggolongan Komputer</dc:subject>
  <dc:creator>Ofik</dc:creator>
  <cp:keywords/>
  <dc:description/>
  <cp:lastModifiedBy>Ofik</cp:lastModifiedBy>
  <cp:revision>6</cp:revision>
  <dcterms:created xsi:type="dcterms:W3CDTF">2016-10-16T13:07:00Z</dcterms:created>
  <dcterms:modified xsi:type="dcterms:W3CDTF">2016-10-16T18:50:00Z</dcterms:modified>
</cp:coreProperties>
</file>